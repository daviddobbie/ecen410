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F6" w:rsidRDefault="00C90C7E">
      <w:r>
        <w:rPr>
          <w:noProof/>
          <w:lang w:val="en-US"/>
        </w:rPr>
        <w:drawing>
          <wp:inline distT="0" distB="0" distL="0" distR="0" wp14:anchorId="30E0066A" wp14:editId="3C3DE2C5">
            <wp:extent cx="5731510" cy="112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7E" w:rsidRDefault="00C90C7E">
      <w:r>
        <w:rPr>
          <w:noProof/>
          <w:lang w:val="en-US"/>
        </w:rPr>
        <w:drawing>
          <wp:inline distT="0" distB="0" distL="0" distR="0" wp14:anchorId="3BA4C5FB" wp14:editId="0125F6AC">
            <wp:extent cx="5731510" cy="1348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7E" w:rsidRDefault="00C90C7E">
      <w:r>
        <w:rPr>
          <w:noProof/>
          <w:lang w:val="en-US"/>
        </w:rPr>
        <w:drawing>
          <wp:inline distT="0" distB="0" distL="0" distR="0" wp14:anchorId="1D88F231" wp14:editId="15EDDCD4">
            <wp:extent cx="5731510" cy="3190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C7E" w:rsidRDefault="00C90C7E">
      <w:r>
        <w:rPr>
          <w:noProof/>
          <w:lang w:val="en-US"/>
        </w:rPr>
        <w:drawing>
          <wp:inline distT="0" distB="0" distL="0" distR="0" wp14:anchorId="41053E78" wp14:editId="69654767">
            <wp:extent cx="5731510" cy="3430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C7E" w:rsidSect="00C90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7E"/>
    <w:rsid w:val="000E0EF6"/>
    <w:rsid w:val="00C9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6CE5"/>
  <w15:chartTrackingRefBased/>
  <w15:docId w15:val="{DF935869-9EAB-46BF-8B74-FE8F458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308AC7D1.dotm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Victoria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1</cp:revision>
  <dcterms:created xsi:type="dcterms:W3CDTF">2018-09-15T23:38:00Z</dcterms:created>
  <dcterms:modified xsi:type="dcterms:W3CDTF">2018-09-15T23:40:00Z</dcterms:modified>
</cp:coreProperties>
</file>