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F53" w:rsidRDefault="002E4B30" w:rsidP="00DA0AEA">
      <w:r>
        <w:rPr>
          <w:noProof/>
          <w:lang w:val="en-US"/>
        </w:rPr>
        <w:drawing>
          <wp:inline distT="0" distB="0" distL="0" distR="0" wp14:anchorId="5C56BCCD" wp14:editId="45F75E89">
            <wp:extent cx="5304456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282" cy="225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AB" w:rsidRDefault="001958AB" w:rsidP="00DA0AEA">
      <w:r>
        <w:rPr>
          <w:noProof/>
          <w:lang w:val="en-US"/>
        </w:rPr>
        <w:drawing>
          <wp:inline distT="0" distB="0" distL="0" distR="0" wp14:anchorId="43DC16AB" wp14:editId="563EBE80">
            <wp:extent cx="5153025" cy="12822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1510" cy="128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AB" w:rsidRDefault="001958AB" w:rsidP="00DA0AEA">
      <w:bookmarkStart w:id="0" w:name="_GoBack"/>
      <w:r>
        <w:rPr>
          <w:noProof/>
          <w:lang w:val="en-US"/>
        </w:rPr>
        <w:drawing>
          <wp:inline distT="0" distB="0" distL="0" distR="0" wp14:anchorId="7D8FFE94" wp14:editId="45EFC675">
            <wp:extent cx="5731510" cy="29095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58AB" w:rsidRPr="00DA0AEA" w:rsidRDefault="001958AB" w:rsidP="00DA0AEA">
      <w:r>
        <w:rPr>
          <w:noProof/>
          <w:lang w:val="en-US"/>
        </w:rPr>
        <w:drawing>
          <wp:inline distT="0" distB="0" distL="0" distR="0" wp14:anchorId="76BA1A54" wp14:editId="5E814B71">
            <wp:extent cx="5731510" cy="1886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8AB" w:rsidRPr="00DA0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679"/>
    <w:rsid w:val="000E0EF6"/>
    <w:rsid w:val="00115679"/>
    <w:rsid w:val="001958AB"/>
    <w:rsid w:val="002E4B30"/>
    <w:rsid w:val="006C2457"/>
    <w:rsid w:val="00786F53"/>
    <w:rsid w:val="00DA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12E9"/>
  <w15:chartTrackingRefBased/>
  <w15:docId w15:val="{DA68CBE4-B774-4F9B-A80F-6E5963EB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4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4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DE4CFA13.dotm</Template>
  <TotalTime>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Dobbie</dc:creator>
  <cp:keywords/>
  <dc:description/>
  <cp:lastModifiedBy>David Dobbie</cp:lastModifiedBy>
  <cp:revision>6</cp:revision>
  <cp:lastPrinted>2018-08-06T06:53:00Z</cp:lastPrinted>
  <dcterms:created xsi:type="dcterms:W3CDTF">2018-08-06T06:50:00Z</dcterms:created>
  <dcterms:modified xsi:type="dcterms:W3CDTF">2018-08-17T04:38:00Z</dcterms:modified>
</cp:coreProperties>
</file>