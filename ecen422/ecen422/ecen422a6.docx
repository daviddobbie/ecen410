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571DEE">
      <w:r>
        <w:rPr>
          <w:noProof/>
          <w:lang w:val="en-US"/>
        </w:rPr>
        <w:drawing>
          <wp:inline distT="0" distB="0" distL="0" distR="0" wp14:anchorId="79473538" wp14:editId="20A55D9E">
            <wp:extent cx="5581291" cy="76119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878" cy="7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E" w:rsidRDefault="00571DEE">
      <w:r>
        <w:rPr>
          <w:noProof/>
          <w:lang w:val="en-US"/>
        </w:rPr>
        <w:drawing>
          <wp:inline distT="0" distB="0" distL="0" distR="0" wp14:anchorId="18FF7896" wp14:editId="428C6CF3">
            <wp:extent cx="5348377" cy="103222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130" cy="10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E" w:rsidRDefault="00571DEE">
      <w:r>
        <w:rPr>
          <w:noProof/>
          <w:lang w:val="en-US"/>
        </w:rPr>
        <w:drawing>
          <wp:inline distT="0" distB="0" distL="0" distR="0" wp14:anchorId="79C1E8E2" wp14:editId="2F4DBF7C">
            <wp:extent cx="5043874" cy="29416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634" cy="29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E" w:rsidRDefault="00571DEE">
      <w:r>
        <w:rPr>
          <w:noProof/>
          <w:lang w:val="en-US"/>
        </w:rPr>
        <w:lastRenderedPageBreak/>
        <w:drawing>
          <wp:inline distT="0" distB="0" distL="0" distR="0" wp14:anchorId="2A18AC35" wp14:editId="7D346168">
            <wp:extent cx="5227130" cy="2234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658" cy="22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81B4D4" wp14:editId="44F51254">
            <wp:extent cx="5158452" cy="310551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160" cy="31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499D48B" wp14:editId="79A756F2">
            <wp:extent cx="5731510" cy="3521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EE"/>
    <w:rsid w:val="000E0EF6"/>
    <w:rsid w:val="005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2D7A"/>
  <w15:chartTrackingRefBased/>
  <w15:docId w15:val="{4B092799-5D9D-4A0D-8FF0-D8B26594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3EFBD56B.dotm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Victoria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1</cp:revision>
  <dcterms:created xsi:type="dcterms:W3CDTF">2018-09-11T02:37:00Z</dcterms:created>
  <dcterms:modified xsi:type="dcterms:W3CDTF">2018-09-11T02:39:00Z</dcterms:modified>
</cp:coreProperties>
</file>