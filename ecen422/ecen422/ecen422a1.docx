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F6" w:rsidRDefault="008C7D0D">
      <w:r>
        <w:rPr>
          <w:noProof/>
          <w:lang w:val="en-US"/>
        </w:rPr>
        <w:drawing>
          <wp:inline distT="0" distB="0" distL="0" distR="0" wp14:anchorId="29095EE1" wp14:editId="463A8B5F">
            <wp:extent cx="5731510" cy="1372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0D" w:rsidRDefault="008C7D0D">
      <w:r>
        <w:rPr>
          <w:noProof/>
          <w:lang w:val="en-US"/>
        </w:rPr>
        <w:drawing>
          <wp:inline distT="0" distB="0" distL="0" distR="0" wp14:anchorId="18C75683" wp14:editId="72055D58">
            <wp:extent cx="5731510" cy="3583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501DAD" wp14:editId="20290853">
            <wp:extent cx="5731510" cy="647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0D" w:rsidRDefault="008C7D0D">
      <w:r>
        <w:rPr>
          <w:noProof/>
          <w:lang w:val="en-US"/>
        </w:rPr>
        <w:drawing>
          <wp:inline distT="0" distB="0" distL="0" distR="0" wp14:anchorId="519BCED5" wp14:editId="3100F535">
            <wp:extent cx="5731510" cy="13125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E2A1FC2" wp14:editId="285530F5">
            <wp:extent cx="5731510" cy="1259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7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0D"/>
    <w:rsid w:val="000E0EF6"/>
    <w:rsid w:val="008C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9127"/>
  <w15:chartTrackingRefBased/>
  <w15:docId w15:val="{34B95144-0A65-44BE-80AD-0DA47079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A626E168.dotm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Victoria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Dobbie</dc:creator>
  <cp:keywords/>
  <dc:description/>
  <cp:lastModifiedBy>David Dobbie</cp:lastModifiedBy>
  <cp:revision>1</cp:revision>
  <dcterms:created xsi:type="dcterms:W3CDTF">2018-07-22T23:29:00Z</dcterms:created>
  <dcterms:modified xsi:type="dcterms:W3CDTF">2018-07-22T23:30:00Z</dcterms:modified>
</cp:coreProperties>
</file>