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F6" w:rsidRDefault="00DB6EB3">
      <w:r>
        <w:rPr>
          <w:noProof/>
          <w:lang w:val="en-US"/>
        </w:rPr>
        <w:drawing>
          <wp:inline distT="0" distB="0" distL="0" distR="0" wp14:anchorId="3BE2C6BA" wp14:editId="6D1ACA4A">
            <wp:extent cx="5731510" cy="1274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B3" w:rsidRDefault="00DB6EB3">
      <w:r>
        <w:rPr>
          <w:noProof/>
          <w:lang w:val="en-US"/>
        </w:rPr>
        <w:drawing>
          <wp:inline distT="0" distB="0" distL="0" distR="0" wp14:anchorId="3F0E5E47" wp14:editId="34C75BB3">
            <wp:extent cx="5731510" cy="1116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B3" w:rsidRDefault="00DB6EB3">
      <w:r>
        <w:rPr>
          <w:noProof/>
          <w:lang w:val="en-US"/>
        </w:rPr>
        <w:drawing>
          <wp:inline distT="0" distB="0" distL="0" distR="0" wp14:anchorId="48B21C9D" wp14:editId="0E6EC235">
            <wp:extent cx="5731510" cy="1478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B3" w:rsidRDefault="00DB6EB3">
      <w:r>
        <w:rPr>
          <w:noProof/>
          <w:lang w:val="en-US"/>
        </w:rPr>
        <w:drawing>
          <wp:inline distT="0" distB="0" distL="0" distR="0" wp14:anchorId="4C36FF22" wp14:editId="5C5F92D4">
            <wp:extent cx="5731510" cy="217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B3" w:rsidRDefault="00DB6EB3">
      <w:r>
        <w:rPr>
          <w:noProof/>
          <w:lang w:val="en-US"/>
        </w:rPr>
        <w:drawing>
          <wp:inline distT="0" distB="0" distL="0" distR="0" wp14:anchorId="29FC196E" wp14:editId="4FB95916">
            <wp:extent cx="5731510" cy="1943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B3" w:rsidRDefault="00DB6EB3">
      <w:r>
        <w:rPr>
          <w:noProof/>
          <w:lang w:val="en-US"/>
        </w:rPr>
        <w:lastRenderedPageBreak/>
        <w:drawing>
          <wp:inline distT="0" distB="0" distL="0" distR="0" wp14:anchorId="18D0ABD4" wp14:editId="4F6276F6">
            <wp:extent cx="5731510" cy="4368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B3" w:rsidRDefault="00DB6EB3">
      <w:r>
        <w:rPr>
          <w:noProof/>
          <w:lang w:val="en-US"/>
        </w:rPr>
        <w:drawing>
          <wp:inline distT="0" distB="0" distL="0" distR="0" wp14:anchorId="03E57084" wp14:editId="58595832">
            <wp:extent cx="5731510" cy="1111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6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B3"/>
    <w:rsid w:val="000E0EF6"/>
    <w:rsid w:val="00DB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6B86"/>
  <w15:chartTrackingRefBased/>
  <w15:docId w15:val="{BE8C881E-862B-441A-B7DE-0E5B1DBA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E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E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F2073C4D.dotm</Template>
  <TotalTime>5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Dobbie</dc:creator>
  <cp:keywords/>
  <dc:description/>
  <cp:lastModifiedBy>David Dobbie</cp:lastModifiedBy>
  <cp:revision>1</cp:revision>
  <cp:lastPrinted>2018-07-27T02:55:00Z</cp:lastPrinted>
  <dcterms:created xsi:type="dcterms:W3CDTF">2018-07-27T02:53:00Z</dcterms:created>
  <dcterms:modified xsi:type="dcterms:W3CDTF">2018-07-27T02:58:00Z</dcterms:modified>
</cp:coreProperties>
</file>